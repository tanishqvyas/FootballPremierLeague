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hoto"/>
        <w:rPr/>
      </w:pPr>
      <w:r>
        <w:rPr/>
        <w:drawing>
          <wp:inline distT="0" distB="10795" distL="0" distR="10795">
            <wp:extent cx="3088005" cy="2630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</w:p>
    <w:p>
      <w:pPr>
        <w:pStyle w:val="Title"/>
        <w:jc w:val="center"/>
        <w:rPr/>
      </w:pPr>
      <w:r>
        <w:rPr/>
        <w:t>CS322:Big Data</w:t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center"/>
        <w:rPr/>
      </w:pPr>
      <w:r>
        <w:rPr/>
        <w:t>Final Class Project Report</w:t>
      </w:r>
    </w:p>
    <w:p>
      <w:pPr>
        <w:pStyle w:val="Subtitle"/>
        <w:rPr/>
      </w:pPr>
      <w:r>
        <w:rPr/>
      </w:r>
    </w:p>
    <w:p>
      <w:pPr>
        <w:pStyle w:val="ContactInfo"/>
        <w:jc w:val="left"/>
        <w:rPr>
          <w:b/>
          <w:b/>
        </w:rPr>
      </w:pPr>
      <w:r>
        <w:rPr>
          <w:b/>
        </w:rPr>
        <w:t xml:space="preserve">Project (FPL Analytics / YACS coding): ______________________   </w:t>
      </w:r>
      <w:r>
        <w:rPr/>
        <w:t xml:space="preserve"> </w:t>
      </w:r>
      <w:r>
        <w:rPr>
          <w:b/>
        </w:rPr>
        <w:t>Date</w:t>
      </w:r>
      <w:r>
        <w:rPr>
          <w:b/>
        </w:rPr>
        <w:t>: __________</w:t>
      </w:r>
    </w:p>
    <w:p>
      <w:pPr>
        <w:pStyle w:val="ContactInfo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1"/>
        <w:gridCol w:w="3464"/>
        <w:gridCol w:w="2185"/>
        <w:gridCol w:w="2049"/>
      </w:tblGrid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SRN</w:t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Class/Section</w:t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1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46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8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9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ntactInfo"/>
        <w:rPr/>
      </w:pPr>
      <w:r>
        <w:rPr/>
      </w:r>
      <w:r>
        <w:br w:type="page"/>
      </w:r>
    </w:p>
    <w:p>
      <w:pPr>
        <w:pStyle w:val="Heading2"/>
        <w:rPr/>
      </w:pPr>
      <w:r>
        <w:rPr/>
        <w:t>Introduction</w:t>
      </w:r>
    </w:p>
    <w:p>
      <w:pPr>
        <w:pStyle w:val="ListBullet"/>
        <w:numPr>
          <w:ilvl w:val="0"/>
          <w:numId w:val="0"/>
        </w:numPr>
        <w:rPr/>
      </w:pPr>
      <w:r>
        <w:rPr/>
        <w:t>Introduce your project.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  <w:t>Related work</w:t>
      </w:r>
    </w:p>
    <w:p>
      <w:pPr>
        <w:pStyle w:val="Normal"/>
        <w:rPr/>
      </w:pPr>
      <w:r>
        <w:rPr/>
        <w:t>Any background study material that you may have read and referenced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Design</w:t>
      </w:r>
    </w:p>
    <w:p>
      <w:pPr>
        <w:pStyle w:val="Normal"/>
        <w:rPr/>
      </w:pPr>
      <w:r>
        <w:rPr/>
        <w:t>Talk about the design of the system, algorithms used, and models implemented. Block diagrams are preferred wherever applicable.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Results</w:t>
      </w:r>
    </w:p>
    <w:p>
      <w:pPr>
        <w:pStyle w:val="Normal"/>
        <w:rPr/>
      </w:pPr>
      <w:r>
        <w:rPr/>
        <w:t>Discuss the results you got. What inferences could you draw from the results? Was any result unexpected? Any fine-tuning done to parameters so that the results changed?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Problems</w:t>
      </w:r>
    </w:p>
    <w:p>
      <w:pPr>
        <w:pStyle w:val="Normal"/>
        <w:rPr/>
      </w:pPr>
      <w:r>
        <w:rPr/>
        <w:t>Mention problems faced and how were they solved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Conclusion</w:t>
      </w:r>
    </w:p>
    <w:p>
      <w:pPr>
        <w:pStyle w:val="Normal"/>
        <w:rPr/>
      </w:pPr>
      <w:r>
        <w:rPr/>
        <w:t>What was your main learning from this project?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EVALUATIONS: </w:t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2977"/>
        <w:gridCol w:w="1843"/>
        <w:gridCol w:w="3135"/>
      </w:tblGrid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SRN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Contribution (Individual)</w:t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 xml:space="preserve"> 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4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977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Tanishq  Vyas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  <w:t>PES1201800125</w:t>
            </w:r>
          </w:p>
        </w:tc>
        <w:tc>
          <w:tcPr>
            <w:tcW w:w="3135" w:type="dxa"/>
            <w:tcBorders/>
            <w:shd w:fill="auto" w:val="clear"/>
          </w:tcPr>
          <w:p>
            <w:pPr>
              <w:pStyle w:val="ContactInfo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(Leave this for the faculty)</w:t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5"/>
        <w:gridCol w:w="1709"/>
        <w:gridCol w:w="3598"/>
        <w:gridCol w:w="2157"/>
      </w:tblGrid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Evaluator</w:t>
            </w:r>
          </w:p>
        </w:tc>
        <w:tc>
          <w:tcPr>
            <w:tcW w:w="35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Score</w:t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CHECKLIST:</w:t>
      </w:r>
    </w:p>
    <w:p>
      <w:pPr>
        <w:pStyle w:val="Normal"/>
        <w:rPr/>
      </w:pPr>
      <w:r>
        <w:rPr/>
      </w:r>
    </w:p>
    <w:tbl>
      <w:tblPr>
        <w:tblStyle w:val="TableGrid"/>
        <w:tblW w:w="8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65"/>
        <w:gridCol w:w="4588"/>
        <w:gridCol w:w="2877"/>
      </w:tblGrid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SNo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Source code documented 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5" w:name="_GoBack"/>
            <w:bookmarkStart w:id="6" w:name="_GoBack"/>
            <w:bookmarkEnd w:id="6"/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Source code uploaded to GitHub – (access link for the same, to be added in status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>)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4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Instructions for building and running the code. Your code must be usable out of the box. 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728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  <w:r>
      <mc:AlternateContent>
        <mc:Choice Requires="wps">
          <w:drawing>
            <wp:anchor behindDoc="0" distT="182880" distB="182880" distL="114300" distR="114300" simplePos="0" locked="0" layoutInCell="1" allowOverlap="1" relativeHeight="3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5943600" cy="393065"/>
              <wp:effectExtent l="0" t="0" r="0" b="0"/>
              <wp:wrapTopAndBottom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065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W w:w="5000" w:type="pct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187"/>
                            <w:gridCol w:w="8704"/>
                            <w:gridCol w:w="469"/>
                          </w:tblGrid>
                          <w:tr>
                            <w:trPr>
                              <w:trHeight w:val="360" w:hRule="exact"/>
                            </w:trPr>
                            <w:tc>
                              <w:tcPr>
                                <w:tcW w:w="187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</w:r>
                              </w:p>
                            </w:tc>
                            <w:tc>
                              <w:tcPr>
                                <w:tcW w:w="8704" w:type="dxa"/>
                                <w:tcBorders/>
                                <w:shd w:color="auto" w:fill="425EA9" w:themeFill="accent5" w:themeFillShade="bf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ind w:left="144" w:right="144" w:hanging="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Dept of CSE</w:t>
                                </w:r>
                              </w:p>
                            </w:tc>
                            <w:tc>
                              <w:tcPr>
                                <w:tcW w:w="469" w:type="dxa"/>
                                <w:tcBorders/>
                                <w:shd w:color="auto" w:fill="00A0B8" w:themeFill="accent1" w:val="clear"/>
                                <w:vAlign w:val="center"/>
                              </w:tcPr>
                              <w:p>
                                <w:pPr>
                                  <w:pStyle w:val="Footer"/>
                                  <w:spacing w:before="40" w:after="40"/>
                                  <w:jc w:val="center"/>
                                  <w:rPr/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2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Spacing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68pt;height:30.95pt;mso-wrap-distance-left:9pt;mso-wrap-distance-right:9pt;mso-wrap-distance-top:14.4pt;mso-wrap-distance-bottom:14.4pt;margin-top:0pt;mso-position-vertical-relative:page;margin-left:72pt;mso-position-horizontal:center;mso-position-horizontal-relative:page">
              <v:textbox inset="0in,0in,0in,0in">
                <w:txbxContent>
                  <w:tbl>
                    <w:tblPr>
                      <w:tblW w:w="5000" w:type="pct"/>
                      <w:jc w:val="left"/>
                      <w:tblInd w:w="0" w:type="dxa"/>
                      <w:tblBorders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4a0"/>
                    </w:tblPr>
                    <w:tblGrid>
                      <w:gridCol w:w="187"/>
                      <w:gridCol w:w="8704"/>
                      <w:gridCol w:w="469"/>
                    </w:tblGrid>
                    <w:tr>
                      <w:trPr>
                        <w:trHeight w:val="360" w:hRule="exact"/>
                      </w:trPr>
                      <w:tc>
                        <w:tcPr>
                          <w:tcW w:w="187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</w:r>
                        </w:p>
                      </w:tc>
                      <w:tc>
                        <w:tcPr>
                          <w:tcW w:w="8704" w:type="dxa"/>
                          <w:tcBorders/>
                          <w:shd w:color="auto" w:fill="425EA9" w:themeFill="accent5" w:themeFillShade="bf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ind w:left="144" w:right="144" w:hanging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Dept of CSE</w:t>
                          </w:r>
                        </w:p>
                      </w:tc>
                      <w:tc>
                        <w:tcPr>
                          <w:tcW w:w="469" w:type="dxa"/>
                          <w:tcBorders/>
                          <w:shd w:color="auto" w:fill="00A0B8" w:themeFill="accent1" w:val="clear"/>
                          <w:vAlign w:val="center"/>
                        </w:tcPr>
                        <w:p>
                          <w:pPr>
                            <w:pStyle w:val="Footer"/>
                            <w:spacing w:before="40" w:after="40"/>
                            <w:jc w:val="center"/>
                            <w:rPr/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NoSpacing"/>
                      <w:rPr/>
                    </w:pPr>
                    <w:r>
                      <w:rPr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6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10"/>
    <w:lsdException w:name="List Number" w:uiPriority="1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1328"/>
    <w:pPr>
      <w:widowControl/>
      <w:bidi w:val="0"/>
      <w:spacing w:lineRule="auto" w:line="259" w:before="0" w:after="160"/>
      <w:jc w:val="left"/>
    </w:pPr>
    <w:rPr>
      <w:rFonts w:ascii="Constantia" w:hAnsi="Constant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28"/>
    <w:pPr>
      <w:keepNext w:val="true"/>
      <w:keepLines/>
      <w:spacing w:lineRule="auto" w:line="240" w:before="320" w:after="0"/>
      <w:outlineLvl w:val="0"/>
    </w:pPr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28"/>
    <w:pPr>
      <w:keepNext w:val="true"/>
      <w:keepLines/>
      <w:spacing w:lineRule="auto" w:line="240" w:before="40" w:after="0"/>
      <w:outlineLvl w:val="1"/>
    </w:pPr>
    <w:rPr>
      <w:rFonts w:ascii="Constantia" w:hAnsi="Constantia" w:eastAsia="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28"/>
    <w:pPr>
      <w:keepNext w:val="true"/>
      <w:keepLines/>
      <w:spacing w:lineRule="auto" w:line="240" w:before="40" w:after="0"/>
      <w:outlineLvl w:val="2"/>
    </w:pPr>
    <w:rPr>
      <w:rFonts w:ascii="Constantia" w:hAnsi="Constantia" w:eastAsia="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28"/>
    <w:pPr>
      <w:keepNext w:val="true"/>
      <w:keepLines/>
      <w:spacing w:before="40" w:after="0"/>
      <w:outlineLvl w:val="3"/>
    </w:pPr>
    <w:rPr>
      <w:rFonts w:ascii="Constantia" w:hAnsi="Constantia" w:eastAsia="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28"/>
    <w:pPr>
      <w:keepNext w:val="true"/>
      <w:keepLines/>
      <w:spacing w:before="40" w:after="0"/>
      <w:outlineLvl w:val="4"/>
    </w:pPr>
    <w:rPr>
      <w:rFonts w:ascii="Constantia" w:hAnsi="Constantia" w:eastAsia="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28"/>
    <w:pPr>
      <w:keepNext w:val="true"/>
      <w:keepLines/>
      <w:spacing w:before="40" w:after="0"/>
      <w:outlineLvl w:val="5"/>
    </w:pPr>
    <w:rPr>
      <w:rFonts w:ascii="Constantia" w:hAnsi="Constantia" w:eastAsia="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28"/>
    <w:pPr>
      <w:keepNext w:val="true"/>
      <w:keepLines/>
      <w:spacing w:before="40" w:after="0"/>
      <w:outlineLvl w:val="6"/>
    </w:pPr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28"/>
    <w:pPr>
      <w:keepNext w:val="true"/>
      <w:keepLines/>
      <w:spacing w:before="40" w:after="0"/>
      <w:outlineLvl w:val="7"/>
    </w:pPr>
    <w:rPr>
      <w:rFonts w:ascii="Constantia" w:hAnsi="Constantia" w:eastAsia="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28"/>
    <w:pPr>
      <w:keepNext w:val="true"/>
      <w:keepLines/>
      <w:spacing w:before="40" w:after="0"/>
      <w:outlineLvl w:val="8"/>
    </w:pPr>
    <w:rPr>
      <w:rFonts w:ascii="Constantia" w:hAnsi="Constantia" w:eastAsia="" w:cs="" w:asciiTheme="majorHAnsi" w:cstheme="majorBidi" w:eastAsiaTheme="majorEastAsia" w:hAnsiTheme="majorHAnsi"/>
      <w:color w:val="0D594F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1328"/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01328"/>
    <w:rPr>
      <w:rFonts w:ascii="Constantia" w:hAnsi="Constantia" w:eastAsia="" w:cs="" w:asciiTheme="majorHAnsi" w:cstheme="majorBidi" w:eastAsiaTheme="majorEastAsia" w:hAnsiTheme="majorHAnsi"/>
      <w:color w:val="AF0F5A" w:themeColor="accent2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1328"/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pacing w:val="-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1328"/>
    <w:rPr>
      <w:rFonts w:ascii="Constantia" w:hAnsi="Constantia" w:eastAsia="" w:cs="" w:asciiTheme="majorHAnsi" w:cstheme="majorBidi" w:eastAsiaTheme="majorEastAsia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6554a"/>
    <w:rPr>
      <w: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138576" w:themeColor="accent6" w:themeShade="bf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750A3C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0D594F" w:themeColor="accent6" w:themeShade="80"/>
    </w:rPr>
  </w:style>
  <w:style w:type="character" w:styleId="IntenseEmphasis">
    <w:name w:val="Intense Emphasis"/>
    <w:basedOn w:val="DefaultParagraphFont"/>
    <w:uiPriority w:val="21"/>
    <w:qFormat/>
    <w:rsid w:val="00d01328"/>
    <w:rPr>
      <w:b w:val="false"/>
      <w:bCs w:val="false"/>
      <w:i/>
      <w:iCs/>
      <w:color w:val="00A0B8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1328"/>
    <w:rPr>
      <w:rFonts w:ascii="Constantia" w:hAnsi="Constantia" w:eastAsia="" w:cs="" w:asciiTheme="majorHAnsi" w:cstheme="majorBidi" w:eastAsiaTheme="majorEastAsia" w:hAnsiTheme="majorHAnsi"/>
      <w:color w:val="00A0B8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01328"/>
    <w:rPr>
      <w:b/>
      <w:bCs/>
      <w:smallCaps/>
      <w:color w:val="00A0B8" w:themeColor="accent1"/>
      <w:spacing w:val="5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color w:val="00505C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0D594F" w:themeColor="accent6" w:themeShade="80"/>
      <w:sz w:val="23"/>
      <w:szCs w:val="23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425EA9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1328"/>
    <w:rPr>
      <w:rFonts w:ascii="Constantia" w:hAnsi="Constantia" w:eastAsia="" w:cs="" w:asciiTheme="majorHAnsi" w:cstheme="majorBidi" w:eastAsiaTheme="majorEastAsia" w:hAnsiTheme="majorHAnsi"/>
      <w:i/>
      <w:iCs/>
      <w:color w:val="750A3C" w:themeColor="accent2" w:themeShade="80"/>
      <w:sz w:val="24"/>
      <w:szCs w:val="24"/>
    </w:rPr>
  </w:style>
  <w:style w:type="character" w:styleId="Strong">
    <w:name w:val="Strong"/>
    <w:basedOn w:val="DefaultParagraphFont"/>
    <w:uiPriority w:val="22"/>
    <w:qFormat/>
    <w:rsid w:val="00d01328"/>
    <w:rPr>
      <w:b/>
      <w:bCs/>
    </w:rPr>
  </w:style>
  <w:style w:type="character" w:styleId="Emphasis">
    <w:name w:val="Emphasis"/>
    <w:basedOn w:val="DefaultParagraphFont"/>
    <w:uiPriority w:val="20"/>
    <w:qFormat/>
    <w:rsid w:val="00d01328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d013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0132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01328"/>
    <w:rPr>
      <w:smallCaps/>
      <w:color w:val="404040" w:themeColor="text1" w:themeTint="bf"/>
      <w:u w:val="single" w:color="7F7F7F"/>
    </w:rPr>
  </w:style>
  <w:style w:type="character" w:styleId="BookTitle">
    <w:name w:val="Book Title"/>
    <w:basedOn w:val="DefaultParagraphFont"/>
    <w:uiPriority w:val="33"/>
    <w:qFormat/>
    <w:rsid w:val="00d01328"/>
    <w:rPr>
      <w:b/>
      <w:bCs/>
      <w:smallCaps/>
    </w:rPr>
  </w:style>
  <w:style w:type="character" w:styleId="ListLabel1">
    <w:name w:val="ListLabel 1"/>
    <w:qFormat/>
    <w:rPr>
      <w:color w:val="0D0D0D"/>
    </w:rPr>
  </w:style>
  <w:style w:type="character" w:styleId="ListLabel2">
    <w:name w:val="ListLabel 2"/>
    <w:qFormat/>
    <w:rPr>
      <w:color w:val="0D0D0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  <w:rPr/>
  </w:style>
  <w:style w:type="paragraph" w:styleId="ListBullet">
    <w:name w:val="List Bullet"/>
    <w:basedOn w:val="Normal"/>
    <w:uiPriority w:val="10"/>
    <w:unhideWhenUsed/>
    <w:qFormat/>
    <w:rsid w:val="00c6554a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d01328"/>
    <w:pPr>
      <w:spacing w:lineRule="auto" w:line="240" w:before="0" w:after="0"/>
      <w:contextualSpacing/>
    </w:pPr>
    <w:rPr>
      <w:rFonts w:ascii="Constantia" w:hAnsi="Constantia" w:eastAsia="" w:cs="" w:asciiTheme="majorHAnsi" w:cstheme="majorBidi" w:eastAsiaTheme="majorEastAsia" w:hAnsiTheme="majorHAnsi"/>
      <w:color w:val="00778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28"/>
    <w:pPr>
      <w:spacing w:lineRule="auto" w:line="240"/>
    </w:pPr>
    <w:rPr>
      <w:rFonts w:ascii="Constantia" w:hAnsi="Constantia" w:eastAsia="" w:cs="" w:asciiTheme="majorHAnsi" w:cstheme="majorBidi" w:eastAsiaTheme="majorEastAsia" w:hAnsiTheme="majorHAnsi"/>
    </w:rPr>
  </w:style>
  <w:style w:type="paragraph" w:styleId="Footer">
    <w:name w:val="Footer"/>
    <w:basedOn w:val="Normal"/>
    <w:link w:val="FooterChar"/>
    <w:uiPriority w:val="99"/>
    <w:unhideWhenUsed/>
    <w:qFormat/>
    <w:rsid w:val="00c6554a"/>
    <w:pPr>
      <w:spacing w:lineRule="auto" w:line="240" w:before="0" w:after="0"/>
      <w:jc w:val="right"/>
    </w:pPr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lineRule="auto" w:line="240" w:before="0" w:after="0"/>
      <w:jc w:val="center"/>
    </w:pPr>
    <w:rPr/>
  </w:style>
  <w:style w:type="paragraph" w:styleId="Header">
    <w:name w:val="Header"/>
    <w:basedOn w:val="Normal"/>
    <w:link w:val="HeaderChar"/>
    <w:uiPriority w:val="99"/>
    <w:unhideWhenUsed/>
    <w:rsid w:val="00c6554a"/>
    <w:pPr>
      <w:spacing w:lineRule="auto" w:line="240" w:before="0" w:after="0"/>
    </w:pPr>
    <w:rPr/>
  </w:style>
  <w:style w:type="paragraph" w:styleId="ListNumber">
    <w:name w:val="List Number"/>
    <w:basedOn w:val="Normal"/>
    <w:uiPriority w:val="11"/>
    <w:unhideWhenUsed/>
    <w:qFormat/>
    <w:rsid w:val="00c6554a"/>
    <w:pPr>
      <w:spacing w:before="0" w:after="16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28"/>
    <w:pPr>
      <w:spacing w:lineRule="auto" w:line="300" w:before="120" w:after="160"/>
      <w:ind w:left="576" w:right="576" w:hanging="0"/>
      <w:jc w:val="center"/>
    </w:pPr>
    <w:rPr>
      <w:rFonts w:ascii="Constantia" w:hAnsi="Constantia" w:eastAsia="" w:cs="" w:asciiTheme="majorHAnsi" w:cstheme="majorBidi" w:eastAsiaTheme="majorEastAsia" w:hAnsiTheme="majorHAnsi"/>
      <w:color w:val="00A0B8" w:themeColor="accent1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01328"/>
    <w:pPr>
      <w:spacing w:lineRule="auto" w:line="240"/>
    </w:pPr>
    <w:rPr>
      <w:b/>
      <w:bCs/>
      <w:smallCaps/>
      <w:color w:val="00A0B8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 w:hanging="0"/>
    </w:pPr>
    <w:rPr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6554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6554a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lineRule="auto" w:line="240" w:before="0" w:after="0"/>
    </w:pPr>
    <w:rPr>
      <w:rFonts w:ascii="Constantia" w:hAnsi="Constant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c6554a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c6554a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auto"/>
      <w:kern w:val="0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lineRule="auto" w:line="240" w:before="0"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sid w:val="00d01328"/>
    <w:pPr>
      <w:widowControl/>
      <w:bidi w:val="0"/>
      <w:spacing w:lineRule="auto" w:line="240" w:before="0" w:after="0"/>
      <w:jc w:val="left"/>
    </w:pPr>
    <w:rPr>
      <w:rFonts w:ascii="Constantia" w:hAnsi="Constant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01328"/>
    <w:pPr>
      <w:spacing w:before="120" w:after="160"/>
      <w:ind w:left="720" w:right="720" w:hanging="0"/>
      <w:jc w:val="center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328"/>
    <w:pPr/>
    <w:rPr/>
  </w:style>
  <w:style w:type="paragraph" w:styleId="ListParagraph">
    <w:name w:val="List Paragraph"/>
    <w:basedOn w:val="Normal"/>
    <w:uiPriority w:val="34"/>
    <w:qFormat/>
    <w:rsid w:val="003d543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1580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4E63ECA625A46829B2EF04496DD1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D35A5-74F9-4E1E-8E86-9FD0F735BA38}"/>
      </w:docPartPr>
      <w:docPartBody>
        <w:p w:rsidR="00440C0C" w:rsidRDefault="00903328">
          <w:pPr>
            <w:pStyle w:val="B4E63ECA625A46829B2EF04496DD133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3070"/>
    <w:rsid w:val="00195D6A"/>
    <w:rsid w:val="00256365"/>
    <w:rsid w:val="003159D4"/>
    <w:rsid w:val="00440C0C"/>
    <w:rsid w:val="008426CB"/>
    <w:rsid w:val="00903328"/>
    <w:rsid w:val="00C43070"/>
    <w:rsid w:val="00DF3D2A"/>
    <w:rsid w:val="00E55620"/>
    <w:rsid w:val="00FA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942F3C97F496DBA8BEBD8E9565557">
    <w:name w:val="0F4942F3C97F496DBA8BEBD8E9565557"/>
    <w:rsid w:val="008426CB"/>
  </w:style>
  <w:style w:type="paragraph" w:customStyle="1" w:styleId="C17D7D99CC6E445891D806D169EEA12A">
    <w:name w:val="C17D7D99CC6E445891D806D169EEA12A"/>
    <w:rsid w:val="008426CB"/>
  </w:style>
  <w:style w:type="paragraph" w:customStyle="1" w:styleId="8F5406A1EB684555A8051E6D1C6C5279">
    <w:name w:val="8F5406A1EB684555A8051E6D1C6C5279"/>
    <w:rsid w:val="008426CB"/>
  </w:style>
  <w:style w:type="paragraph" w:customStyle="1" w:styleId="D152BE73C32A4C21B4470F2369CAB897">
    <w:name w:val="D152BE73C32A4C21B4470F2369CAB897"/>
    <w:rsid w:val="008426CB"/>
  </w:style>
  <w:style w:type="paragraph" w:customStyle="1" w:styleId="B4E63ECA625A46829B2EF04496DD1332">
    <w:name w:val="B4E63ECA625A46829B2EF04496DD1332"/>
    <w:rsid w:val="008426CB"/>
  </w:style>
  <w:style w:type="paragraph" w:customStyle="1" w:styleId="69572969BEB34324BE49407926545A12">
    <w:name w:val="69572969BEB34324BE49407926545A12"/>
    <w:rsid w:val="008426CB"/>
  </w:style>
  <w:style w:type="paragraph" w:customStyle="1" w:styleId="1C1820850483462CAC2572FD178074C7">
    <w:name w:val="1C1820850483462CAC2572FD178074C7"/>
    <w:rsid w:val="008426CB"/>
  </w:style>
  <w:style w:type="paragraph" w:styleId="ListBullet">
    <w:name w:val="List Bullet"/>
    <w:basedOn w:val="Normal"/>
    <w:uiPriority w:val="10"/>
    <w:unhideWhenUsed/>
    <w:qFormat/>
    <w:rsid w:val="008426CB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E8067B53A2F0483E9A9CBBC6D4CB2D2C">
    <w:name w:val="E8067B53A2F0483E9A9CBBC6D4CB2D2C"/>
    <w:rsid w:val="008426CB"/>
  </w:style>
  <w:style w:type="paragraph" w:customStyle="1" w:styleId="D3B1B3890B984ADEBA8D43E51182CCD1">
    <w:name w:val="D3B1B3890B984ADEBA8D43E51182CCD1"/>
    <w:rsid w:val="008426CB"/>
  </w:style>
  <w:style w:type="paragraph" w:customStyle="1" w:styleId="F2248436C8B24B2A8621718D7C9D1DD0">
    <w:name w:val="F2248436C8B24B2A8621718D7C9D1DD0"/>
    <w:rsid w:val="008426CB"/>
  </w:style>
  <w:style w:type="paragraph" w:customStyle="1" w:styleId="B367220B420741A1AF06FFA89D23BF31">
    <w:name w:val="B367220B420741A1AF06FFA89D23BF31"/>
    <w:rsid w:val="00C43070"/>
  </w:style>
  <w:style w:type="paragraph" w:customStyle="1" w:styleId="1A5B3E157A5E4DD99522C62BEFB3B6C6">
    <w:name w:val="1A5B3E157A5E4DD99522C62BEFB3B6C6"/>
    <w:rsid w:val="00C43070"/>
  </w:style>
  <w:style w:type="paragraph" w:customStyle="1" w:styleId="D09D329F6C4F44BF99568CC2B0AAD7F6">
    <w:name w:val="D09D329F6C4F44BF99568CC2B0AAD7F6"/>
    <w:rsid w:val="00C43070"/>
  </w:style>
  <w:style w:type="paragraph" w:customStyle="1" w:styleId="D2B96C16DFA6433DA4CBDFB16E2DF02B">
    <w:name w:val="D2B96C16DFA6433DA4CBDFB16E2DF02B"/>
    <w:rsid w:val="00C43070"/>
  </w:style>
  <w:style w:type="paragraph" w:customStyle="1" w:styleId="45469ABCDF984C35A01195DC579EAE69">
    <w:name w:val="45469ABCDF984C35A01195DC579EAE69"/>
    <w:rsid w:val="00C43070"/>
  </w:style>
  <w:style w:type="paragraph" w:customStyle="1" w:styleId="CFCFBBC0B85B45B39CB50394AF682B01">
    <w:name w:val="CFCFBBC0B85B45B39CB50394AF682B01"/>
    <w:rsid w:val="00C43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D9828-DA9A-4665-BAC9-C2ECF14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1489</TotalTime>
  <Application>LibreOffice/6.0.7.3$Linux_X86_64 LibreOffice_project/00m0$Build-3</Application>
  <Pages>4</Pages>
  <Words>174</Words>
  <Characters>920</Characters>
  <CharactersWithSpaces>1051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2016-11-05T06:58:00Z</dcterms:created>
  <dc:creator>Ganga</dc:creator>
  <dc:description/>
  <dc:language>en-IN</dc:language>
  <cp:lastModifiedBy/>
  <dcterms:modified xsi:type="dcterms:W3CDTF">2020-11-10T19:48:15Z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